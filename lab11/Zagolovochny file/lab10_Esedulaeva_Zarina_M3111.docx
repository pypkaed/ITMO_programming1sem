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501B91"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Российской̆ Федерации</w:t>
      </w:r>
    </w:p>
    <w:p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CF2504">
        <w:t>10</w:t>
      </w:r>
    </w:p>
    <w:p w:rsidR="00187B6C" w:rsidRPr="006A2FE9" w:rsidRDefault="00CF2504" w:rsidP="00187B6C">
      <w:pPr>
        <w:spacing w:before="360" w:after="120"/>
        <w:jc w:val="center"/>
        <w:rPr>
          <w:i/>
          <w:iCs/>
        </w:rPr>
      </w:pPr>
      <w:r>
        <w:rPr>
          <w:i/>
          <w:iCs/>
        </w:rPr>
        <w:t>Функции.</w:t>
      </w:r>
    </w:p>
    <w:p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 w:rsidR="00691FA9">
        <w:rPr>
          <w:b/>
          <w:bCs/>
        </w:rPr>
        <w:t>3111</w:t>
      </w:r>
    </w:p>
    <w:p w:rsidR="00187B6C" w:rsidRDefault="00691FA9" w:rsidP="00187B6C">
      <w:pPr>
        <w:spacing w:line="254" w:lineRule="auto"/>
        <w:jc w:val="right"/>
      </w:pPr>
      <w:r>
        <w:t>Эседулаева Зарина Абдуселимовна</w:t>
      </w:r>
    </w:p>
    <w:p w:rsidR="006A2FE9" w:rsidRPr="006A2FE9" w:rsidRDefault="00691FA9" w:rsidP="00187B6C">
      <w:pPr>
        <w:spacing w:line="254" w:lineRule="auto"/>
        <w:jc w:val="righ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6429375</wp:posOffset>
            </wp:positionH>
            <wp:positionV relativeFrom="page">
              <wp:posOffset>7058025</wp:posOffset>
            </wp:positionV>
            <wp:extent cx="504825" cy="454343"/>
            <wp:effectExtent l="19050" t="0" r="9525" b="0"/>
            <wp:wrapNone/>
            <wp:docPr id="1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4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2FE9" w:rsidRPr="006A2FE9">
        <w:rPr>
          <w:b/>
          <w:bCs/>
        </w:rPr>
        <w:t>Подпись:</w:t>
      </w:r>
    </w:p>
    <w:p w:rsidR="006A2FE9" w:rsidRDefault="006A2FE9" w:rsidP="00187B6C">
      <w:pPr>
        <w:spacing w:line="254" w:lineRule="auto"/>
        <w:jc w:val="right"/>
      </w:pPr>
    </w:p>
    <w:p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:rsidR="006A2FE9" w:rsidRPr="00DE004F" w:rsidRDefault="00E76B87" w:rsidP="006A2FE9">
      <w:pPr>
        <w:spacing w:line="254" w:lineRule="auto"/>
        <w:jc w:val="right"/>
        <w:rPr>
          <w:color w:val="000000" w:themeColor="text1"/>
        </w:rPr>
      </w:pPr>
      <w:hyperlink r:id="rId9" w:tgtFrame="_blank" w:history="1">
        <w:r w:rsidR="00DE004F" w:rsidRPr="00DE004F">
          <w:rPr>
            <w:color w:val="000000" w:themeColor="text1"/>
          </w:rPr>
          <w:t>Демин Александр Дмитриевич</w:t>
        </w:r>
      </w:hyperlink>
    </w:p>
    <w:p w:rsidR="006A2FE9" w:rsidRDefault="006A2FE9" w:rsidP="006A2FE9">
      <w:pPr>
        <w:spacing w:line="254" w:lineRule="auto"/>
        <w:jc w:val="right"/>
      </w:pPr>
    </w:p>
    <w:p w:rsidR="006A2FE9" w:rsidRDefault="006A2FE9" w:rsidP="006A2FE9">
      <w:pPr>
        <w:spacing w:line="254" w:lineRule="auto"/>
        <w:jc w:val="right"/>
      </w:pPr>
    </w:p>
    <w:p w:rsidR="006A2FE9" w:rsidRDefault="006A2FE9" w:rsidP="006A2FE9">
      <w:pPr>
        <w:spacing w:line="254" w:lineRule="auto"/>
        <w:jc w:val="right"/>
      </w:pPr>
    </w:p>
    <w:p w:rsidR="006A2FE9" w:rsidRDefault="006A2FE9" w:rsidP="006A2FE9">
      <w:pPr>
        <w:spacing w:line="254" w:lineRule="auto"/>
        <w:jc w:val="right"/>
      </w:pPr>
    </w:p>
    <w:p w:rsidR="006A2FE9" w:rsidRDefault="006A2FE9" w:rsidP="006A2FE9">
      <w:pPr>
        <w:spacing w:line="254" w:lineRule="auto"/>
        <w:jc w:val="right"/>
      </w:pPr>
    </w:p>
    <w:p w:rsidR="7DFAD4D3" w:rsidRDefault="7DFAD4D3" w:rsidP="7DFAD4D3">
      <w:pPr>
        <w:spacing w:line="254" w:lineRule="auto"/>
        <w:jc w:val="right"/>
      </w:pPr>
    </w:p>
    <w:p w:rsidR="00187B6C" w:rsidRDefault="00187B6C" w:rsidP="005B5215">
      <w:pPr>
        <w:spacing w:line="254" w:lineRule="auto"/>
        <w:jc w:val="center"/>
      </w:pPr>
      <w:r>
        <w:t>Санкт-Петербург</w:t>
      </w:r>
    </w:p>
    <w:p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:rsidR="00BF5A6E" w:rsidRDefault="00BF5A6E" w:rsidP="00C13102">
      <w:pPr>
        <w:spacing w:line="254" w:lineRule="auto"/>
        <w:jc w:val="center"/>
      </w:pPr>
    </w:p>
    <w:p w:rsidR="0081032D" w:rsidRDefault="002C793F" w:rsidP="00582D7C">
      <w:pPr>
        <w:pStyle w:val="a6"/>
        <w:numPr>
          <w:ilvl w:val="0"/>
          <w:numId w:val="34"/>
        </w:numPr>
      </w:pPr>
      <w:r>
        <w:t>Реализовать функции нахождения наибольшего общего делителя и наименьшего общего кратного двух натуральных чисел.</w:t>
      </w:r>
    </w:p>
    <w:p w:rsidR="002C793F" w:rsidRDefault="002C793F" w:rsidP="00582D7C">
      <w:pPr>
        <w:pStyle w:val="a6"/>
        <w:numPr>
          <w:ilvl w:val="0"/>
          <w:numId w:val="34"/>
        </w:numPr>
      </w:pPr>
      <w:r>
        <w:t>Разработать рекурсивную функцию, удаляющую из строки все лишние пробелы. Пробелы считаются лишними, если их подряд идёт более двух, если они стоят в конце строки после последней точки, если стоят после открывающегося парного знака препинания.</w:t>
      </w:r>
    </w:p>
    <w:p w:rsidR="0081032D" w:rsidRDefault="0081032D" w:rsidP="00582D7C">
      <w:pPr>
        <w:ind w:left="360"/>
      </w:pPr>
    </w:p>
    <w:p w:rsidR="00582D7C" w:rsidRDefault="00582D7C" w:rsidP="00582D7C">
      <w:pPr>
        <w:ind w:left="360"/>
      </w:pPr>
      <w:r>
        <w:t xml:space="preserve">Вариант 25. </w:t>
      </w:r>
      <w:r w:rsidR="00CD36C0">
        <w:rPr>
          <w:noProof/>
        </w:rPr>
        <w:drawing>
          <wp:inline distT="0" distB="0" distL="0" distR="0">
            <wp:extent cx="5936615" cy="213106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6C0">
        <w:rPr>
          <w:noProof/>
        </w:rPr>
        <w:drawing>
          <wp:inline distT="0" distB="0" distL="0" distR="0">
            <wp:extent cx="5936615" cy="224944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7C" w:rsidRPr="00582D7C" w:rsidRDefault="00582D7C" w:rsidP="00582D7C">
      <w:pPr>
        <w:ind w:left="360"/>
      </w:pPr>
    </w:p>
    <w:p w:rsidR="00582D7C" w:rsidRDefault="00582D7C" w:rsidP="00582D7C">
      <w:pPr>
        <w:spacing w:line="254" w:lineRule="auto"/>
      </w:pPr>
    </w:p>
    <w:p w:rsidR="00187B6C" w:rsidRPr="00CD36C0" w:rsidRDefault="006A2FE9" w:rsidP="00BF5A6E">
      <w:pPr>
        <w:jc w:val="center"/>
      </w:pPr>
      <w:r>
        <w:t>Решение с комментариями</w:t>
      </w:r>
    </w:p>
    <w:p w:rsidR="00DE004F" w:rsidRPr="00CD36C0" w:rsidRDefault="00DE004F" w:rsidP="00DC5965"/>
    <w:p w:rsidR="00AB3D3D" w:rsidRDefault="00B44D42" w:rsidP="00AB3D3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5864270"/>
            <wp:effectExtent l="19050" t="0" r="698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DD" w:rsidRPr="00B44D42" w:rsidRDefault="002613DD" w:rsidP="00AB3D3D">
      <w:r>
        <w:t>Блок кода с реализацией функций.</w:t>
      </w:r>
    </w:p>
    <w:p w:rsidR="00B44D42" w:rsidRPr="00B44D42" w:rsidRDefault="00B44D42" w:rsidP="00AB3D3D">
      <w:r>
        <w:rPr>
          <w:noProof/>
        </w:rPr>
        <w:lastRenderedPageBreak/>
        <w:drawing>
          <wp:inline distT="0" distB="0" distL="0" distR="0">
            <wp:extent cx="4582795" cy="3359785"/>
            <wp:effectExtent l="19050" t="0" r="825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C5" w:rsidRDefault="009561C5" w:rsidP="009561C5">
      <w:pPr>
        <w:rPr>
          <w:i/>
        </w:rPr>
      </w:pPr>
      <w:r w:rsidRPr="006248E5">
        <w:rPr>
          <w:i/>
        </w:rPr>
        <w:t>Комментарии к коду (по строкам):</w:t>
      </w:r>
    </w:p>
    <w:p w:rsidR="00501B91" w:rsidRDefault="00501B91" w:rsidP="00AB3D3D"/>
    <w:p w:rsidR="009561C5" w:rsidRDefault="009561C5" w:rsidP="009561C5">
      <w:r>
        <w:t xml:space="preserve">1: Подключение стандартной библиотеки </w:t>
      </w:r>
      <w:r w:rsidRPr="00876374">
        <w:rPr>
          <w:b/>
        </w:rPr>
        <w:t>&lt;</w:t>
      </w:r>
      <w:r w:rsidRPr="00876374">
        <w:rPr>
          <w:b/>
          <w:lang w:val="en-US"/>
        </w:rPr>
        <w:t>stdio</w:t>
      </w:r>
      <w:r w:rsidRPr="00876374">
        <w:rPr>
          <w:b/>
        </w:rPr>
        <w:t>.</w:t>
      </w:r>
      <w:r w:rsidRPr="00876374">
        <w:rPr>
          <w:b/>
          <w:lang w:val="en-US"/>
        </w:rPr>
        <w:t>h</w:t>
      </w:r>
      <w:r w:rsidRPr="00876374">
        <w:rPr>
          <w:b/>
        </w:rPr>
        <w:t>&gt;</w:t>
      </w:r>
      <w:r w:rsidRPr="00112865">
        <w:t xml:space="preserve"> </w:t>
      </w:r>
      <w:r>
        <w:t>для дальнейшего выполнения операций ввода и вывода.</w:t>
      </w:r>
    </w:p>
    <w:p w:rsidR="003335F3" w:rsidRDefault="003335F3" w:rsidP="003335F3">
      <w:r>
        <w:t xml:space="preserve">2: Подключение стандартной библиотеки </w:t>
      </w:r>
      <w:r w:rsidRPr="003335F3">
        <w:rPr>
          <w:b/>
        </w:rPr>
        <w:t>&lt;</w:t>
      </w:r>
      <w:r w:rsidRPr="003335F3">
        <w:rPr>
          <w:b/>
          <w:lang w:val="en-US"/>
        </w:rPr>
        <w:t>string</w:t>
      </w:r>
      <w:r w:rsidRPr="003335F3">
        <w:rPr>
          <w:b/>
        </w:rPr>
        <w:t>.</w:t>
      </w:r>
      <w:r w:rsidRPr="003335F3">
        <w:rPr>
          <w:b/>
          <w:lang w:val="en-US"/>
        </w:rPr>
        <w:t>h</w:t>
      </w:r>
      <w:r w:rsidRPr="003335F3">
        <w:rPr>
          <w:b/>
        </w:rPr>
        <w:t xml:space="preserve">&gt; </w:t>
      </w:r>
      <w:r>
        <w:t>для работы со строками.</w:t>
      </w:r>
    </w:p>
    <w:p w:rsidR="003335F3" w:rsidRDefault="003335F3" w:rsidP="009561C5"/>
    <w:p w:rsidR="002F4607" w:rsidRDefault="002F4607" w:rsidP="009561C5">
      <w:r>
        <w:t xml:space="preserve">5-11: Создание функции </w:t>
      </w:r>
      <w:r w:rsidRPr="002F4607">
        <w:rPr>
          <w:b/>
          <w:lang w:val="en-US"/>
        </w:rPr>
        <w:t>NOD</w:t>
      </w:r>
      <w:r w:rsidR="00713057">
        <w:rPr>
          <w:b/>
        </w:rPr>
        <w:t>()</w:t>
      </w:r>
      <w:r>
        <w:t>, возвращающую целое число и получающее на вход две целочисленные переменные. Функция подсчитывает наименьший общий делитель этих двух переменных.</w:t>
      </w:r>
    </w:p>
    <w:p w:rsidR="000037AA" w:rsidRDefault="000037AA" w:rsidP="009561C5"/>
    <w:p w:rsidR="000037AA" w:rsidRDefault="000037AA" w:rsidP="009561C5">
      <w:r>
        <w:t xml:space="preserve">13-15: Создание функции </w:t>
      </w:r>
      <w:r w:rsidRPr="005A5CC9">
        <w:rPr>
          <w:b/>
          <w:lang w:val="en-US"/>
        </w:rPr>
        <w:t>NOK</w:t>
      </w:r>
      <w:r w:rsidR="00713057">
        <w:rPr>
          <w:b/>
        </w:rPr>
        <w:t>()</w:t>
      </w:r>
      <w:r>
        <w:t>, возвращающую целое число и получающее на вход три целочисленные переменные (два числа, для которых необходимо найти наименьшее общее кратное, и значение наименьшего общего делителя).</w:t>
      </w:r>
    </w:p>
    <w:p w:rsidR="00155AFD" w:rsidRDefault="00155AFD" w:rsidP="009561C5"/>
    <w:p w:rsidR="00155AFD" w:rsidRDefault="00155AFD" w:rsidP="009561C5">
      <w:r>
        <w:t xml:space="preserve">18-28: Создание функции </w:t>
      </w:r>
      <w:r w:rsidRPr="00ED6937">
        <w:rPr>
          <w:b/>
          <w:lang w:val="en-US"/>
        </w:rPr>
        <w:t>deleteHelper</w:t>
      </w:r>
      <w:r w:rsidR="00713057">
        <w:rPr>
          <w:b/>
        </w:rPr>
        <w:t>()</w:t>
      </w:r>
      <w:r w:rsidRPr="00ED6937">
        <w:rPr>
          <w:b/>
        </w:rPr>
        <w:t xml:space="preserve"> </w:t>
      </w:r>
      <w:r>
        <w:t xml:space="preserve">для более удобной реализации функции </w:t>
      </w:r>
      <w:r w:rsidRPr="00ED6937">
        <w:rPr>
          <w:b/>
          <w:lang w:val="en-US"/>
        </w:rPr>
        <w:t>deleteSpaces</w:t>
      </w:r>
      <w:r w:rsidR="00713057">
        <w:rPr>
          <w:b/>
        </w:rPr>
        <w:t>()</w:t>
      </w:r>
      <w:r>
        <w:t xml:space="preserve">. </w:t>
      </w:r>
      <w:r w:rsidR="002D4769">
        <w:t>Функция рекурсивна, проверяет необходимые условия для удаления пробелов и удаляет пробел, записывая на его место следующее значение, начиная от найденного пробела до конца строки.</w:t>
      </w:r>
    </w:p>
    <w:p w:rsidR="00ED6937" w:rsidRDefault="00ED6937" w:rsidP="009561C5"/>
    <w:p w:rsidR="00ED6937" w:rsidRPr="008E7DFB" w:rsidRDefault="00ED6937" w:rsidP="009561C5">
      <w:r>
        <w:t xml:space="preserve">30-37: Создание функции </w:t>
      </w:r>
      <w:r w:rsidRPr="00ED6937">
        <w:rPr>
          <w:b/>
          <w:lang w:val="en-US"/>
        </w:rPr>
        <w:t>deleteSpaces</w:t>
      </w:r>
      <w:r w:rsidR="00713057">
        <w:rPr>
          <w:b/>
        </w:rPr>
        <w:t>()</w:t>
      </w:r>
      <w:r w:rsidR="008E7DFB">
        <w:rPr>
          <w:b/>
        </w:rPr>
        <w:t xml:space="preserve">, </w:t>
      </w:r>
      <w:r w:rsidR="008E7DFB" w:rsidRPr="008E7DFB">
        <w:t>которая</w:t>
      </w:r>
      <w:r w:rsidR="008E7DFB">
        <w:t xml:space="preserve"> запускает функцию</w:t>
      </w:r>
      <w:r w:rsidR="008E7DFB" w:rsidRPr="008E7DFB">
        <w:t xml:space="preserve"> </w:t>
      </w:r>
      <w:r w:rsidR="008E7DFB" w:rsidRPr="008E7DFB">
        <w:rPr>
          <w:b/>
          <w:lang w:val="en-US"/>
        </w:rPr>
        <w:t>deleteHelper</w:t>
      </w:r>
      <w:r w:rsidR="00713057">
        <w:rPr>
          <w:b/>
        </w:rPr>
        <w:t>()</w:t>
      </w:r>
      <w:r w:rsidR="008E7DFB" w:rsidRPr="008E7DFB">
        <w:t xml:space="preserve"> </w:t>
      </w:r>
      <w:r w:rsidR="008E7DFB">
        <w:t>при выполнении необходимых условий.</w:t>
      </w:r>
    </w:p>
    <w:p w:rsidR="009561C5" w:rsidRDefault="009561C5" w:rsidP="009561C5"/>
    <w:p w:rsidR="009561C5" w:rsidRDefault="009561C5" w:rsidP="009561C5">
      <w:r>
        <w:t>3</w:t>
      </w:r>
      <w:r w:rsidR="00694F93">
        <w:t>9</w:t>
      </w:r>
      <w:r>
        <w:t xml:space="preserve">: Объявление функции </w:t>
      </w:r>
      <w:r w:rsidRPr="004B550C">
        <w:rPr>
          <w:b/>
          <w:lang w:val="en-US"/>
        </w:rPr>
        <w:t>main</w:t>
      </w:r>
      <w:r w:rsidRPr="004B550C">
        <w:rPr>
          <w:b/>
        </w:rPr>
        <w:t>()</w:t>
      </w:r>
      <w:r>
        <w:t>, обязательной для компиляции программы и являющейся начальной точкой выполнения программы.</w:t>
      </w:r>
    </w:p>
    <w:p w:rsidR="00791BFC" w:rsidRDefault="00791BFC" w:rsidP="009561C5">
      <w:r>
        <w:t xml:space="preserve">41-45: Реализация первого задания. Вводятся два целых числа, а затем в переменные </w:t>
      </w:r>
      <w:r w:rsidRPr="00791BFC">
        <w:rPr>
          <w:b/>
          <w:lang w:val="en-US"/>
        </w:rPr>
        <w:t>nod</w:t>
      </w:r>
      <w:r w:rsidR="00713057">
        <w:rPr>
          <w:b/>
        </w:rPr>
        <w:t>()</w:t>
      </w:r>
      <w:r w:rsidRPr="00791BFC">
        <w:t xml:space="preserve"> </w:t>
      </w:r>
      <w:r>
        <w:t xml:space="preserve">и </w:t>
      </w:r>
      <w:r w:rsidRPr="00791BFC">
        <w:rPr>
          <w:b/>
          <w:lang w:val="en-US"/>
        </w:rPr>
        <w:t>nok</w:t>
      </w:r>
      <w:r w:rsidR="00713057">
        <w:rPr>
          <w:b/>
        </w:rPr>
        <w:t>()</w:t>
      </w:r>
      <w:r w:rsidRPr="00791BFC">
        <w:t xml:space="preserve"> </w:t>
      </w:r>
      <w:r>
        <w:t xml:space="preserve">передаются значения выполненных функций </w:t>
      </w:r>
      <w:r>
        <w:rPr>
          <w:lang w:val="en-US"/>
        </w:rPr>
        <w:t>NOD</w:t>
      </w:r>
      <w:r w:rsidRPr="00791BFC">
        <w:t xml:space="preserve"> </w:t>
      </w:r>
      <w:r>
        <w:t xml:space="preserve">и </w:t>
      </w:r>
      <w:r>
        <w:rPr>
          <w:lang w:val="en-US"/>
        </w:rPr>
        <w:t>NOK</w:t>
      </w:r>
      <w:r w:rsidRPr="00791BFC">
        <w:t xml:space="preserve"> </w:t>
      </w:r>
      <w:r>
        <w:t>соответственно</w:t>
      </w:r>
      <w:r w:rsidR="00DD2FF5">
        <w:t>, после чего идёт их вывод</w:t>
      </w:r>
      <w:r>
        <w:t>.</w:t>
      </w:r>
    </w:p>
    <w:p w:rsidR="00713057" w:rsidRDefault="00713057" w:rsidP="009561C5"/>
    <w:p w:rsidR="00713057" w:rsidRDefault="00713057" w:rsidP="009561C5">
      <w:r>
        <w:t xml:space="preserve">48-51: Реализация пятого задания. Вводится строка и вызывается функция </w:t>
      </w:r>
      <w:r w:rsidRPr="00713057">
        <w:rPr>
          <w:b/>
          <w:lang w:val="en-US"/>
        </w:rPr>
        <w:t>deleteSpaces</w:t>
      </w:r>
      <w:r w:rsidRPr="00713057">
        <w:rPr>
          <w:b/>
        </w:rPr>
        <w:t>()</w:t>
      </w:r>
      <w:r w:rsidR="00F5061C">
        <w:rPr>
          <w:b/>
        </w:rPr>
        <w:t xml:space="preserve">, </w:t>
      </w:r>
      <w:r w:rsidR="00F5061C">
        <w:t xml:space="preserve">которая, в свою очередь, проверяет строку на наличие лишнего пробела и с помощью функции </w:t>
      </w:r>
      <w:r w:rsidR="00F5061C" w:rsidRPr="00F5061C">
        <w:rPr>
          <w:b/>
          <w:lang w:val="en-US"/>
        </w:rPr>
        <w:t>deleteHelper</w:t>
      </w:r>
      <w:r w:rsidR="00F5061C" w:rsidRPr="00F5061C">
        <w:rPr>
          <w:b/>
        </w:rPr>
        <w:t xml:space="preserve">() </w:t>
      </w:r>
      <w:r w:rsidR="00F5061C">
        <w:t>удаляет их.</w:t>
      </w:r>
      <w:r w:rsidR="002336CE">
        <w:t xml:space="preserve"> Итог выводится на консоль.</w:t>
      </w:r>
    </w:p>
    <w:p w:rsidR="002336CE" w:rsidRDefault="002336CE" w:rsidP="009561C5"/>
    <w:p w:rsidR="002336CE" w:rsidRPr="00F5061C" w:rsidRDefault="002336CE" w:rsidP="009561C5">
      <w:r>
        <w:t>53: Завершение программы.</w:t>
      </w:r>
    </w:p>
    <w:sectPr w:rsidR="002336CE" w:rsidRPr="00F5061C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B6A" w:rsidRDefault="004F7B6A" w:rsidP="00DE62B5">
      <w:r>
        <w:separator/>
      </w:r>
    </w:p>
  </w:endnote>
  <w:endnote w:type="continuationSeparator" w:id="1">
    <w:p w:rsidR="004F7B6A" w:rsidRDefault="004F7B6A" w:rsidP="00DE6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B6A" w:rsidRDefault="004F7B6A" w:rsidP="00DE62B5">
      <w:r>
        <w:separator/>
      </w:r>
    </w:p>
  </w:footnote>
  <w:footnote w:type="continuationSeparator" w:id="1">
    <w:p w:rsidR="004F7B6A" w:rsidRDefault="004F7B6A" w:rsidP="00DE6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E05A33"/>
    <w:multiLevelType w:val="hybridMultilevel"/>
    <w:tmpl w:val="AEBE3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3A9C"/>
    <w:multiLevelType w:val="hybridMultilevel"/>
    <w:tmpl w:val="5428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13"/>
  </w:num>
  <w:num w:numId="5">
    <w:abstractNumId w:val="23"/>
  </w:num>
  <w:num w:numId="6">
    <w:abstractNumId w:val="33"/>
  </w:num>
  <w:num w:numId="7">
    <w:abstractNumId w:val="12"/>
  </w:num>
  <w:num w:numId="8">
    <w:abstractNumId w:val="17"/>
  </w:num>
  <w:num w:numId="9">
    <w:abstractNumId w:val="31"/>
  </w:num>
  <w:num w:numId="10">
    <w:abstractNumId w:val="18"/>
  </w:num>
  <w:num w:numId="11">
    <w:abstractNumId w:val="14"/>
  </w:num>
  <w:num w:numId="12">
    <w:abstractNumId w:val="2"/>
  </w:num>
  <w:num w:numId="13">
    <w:abstractNumId w:val="0"/>
  </w:num>
  <w:num w:numId="14">
    <w:abstractNumId w:val="32"/>
  </w:num>
  <w:num w:numId="15">
    <w:abstractNumId w:val="3"/>
  </w:num>
  <w:num w:numId="16">
    <w:abstractNumId w:val="16"/>
  </w:num>
  <w:num w:numId="17">
    <w:abstractNumId w:val="22"/>
  </w:num>
  <w:num w:numId="18">
    <w:abstractNumId w:val="30"/>
  </w:num>
  <w:num w:numId="19">
    <w:abstractNumId w:val="29"/>
  </w:num>
  <w:num w:numId="20">
    <w:abstractNumId w:val="9"/>
  </w:num>
  <w:num w:numId="21">
    <w:abstractNumId w:val="19"/>
  </w:num>
  <w:num w:numId="22">
    <w:abstractNumId w:val="24"/>
  </w:num>
  <w:num w:numId="23">
    <w:abstractNumId w:val="26"/>
  </w:num>
  <w:num w:numId="24">
    <w:abstractNumId w:val="21"/>
  </w:num>
  <w:num w:numId="25">
    <w:abstractNumId w:val="5"/>
  </w:num>
  <w:num w:numId="26">
    <w:abstractNumId w:val="15"/>
  </w:num>
  <w:num w:numId="27">
    <w:abstractNumId w:val="20"/>
  </w:num>
  <w:num w:numId="28">
    <w:abstractNumId w:val="10"/>
  </w:num>
  <w:num w:numId="29">
    <w:abstractNumId w:val="25"/>
  </w:num>
  <w:num w:numId="30">
    <w:abstractNumId w:val="6"/>
  </w:num>
  <w:num w:numId="31">
    <w:abstractNumId w:val="4"/>
  </w:num>
  <w:num w:numId="32">
    <w:abstractNumId w:val="28"/>
  </w:num>
  <w:num w:numId="33">
    <w:abstractNumId w:val="7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3CE"/>
    <w:rsid w:val="000037AA"/>
    <w:rsid w:val="000108F4"/>
    <w:rsid w:val="000110E3"/>
    <w:rsid w:val="00011ACD"/>
    <w:rsid w:val="00012F57"/>
    <w:rsid w:val="00017AC2"/>
    <w:rsid w:val="00044DFE"/>
    <w:rsid w:val="00063E8F"/>
    <w:rsid w:val="00155AFD"/>
    <w:rsid w:val="00163FCC"/>
    <w:rsid w:val="00167C21"/>
    <w:rsid w:val="00187B6C"/>
    <w:rsid w:val="001A038D"/>
    <w:rsid w:val="001A603E"/>
    <w:rsid w:val="001C7689"/>
    <w:rsid w:val="001F5C85"/>
    <w:rsid w:val="001F62C5"/>
    <w:rsid w:val="001F7863"/>
    <w:rsid w:val="00202711"/>
    <w:rsid w:val="0020456D"/>
    <w:rsid w:val="00205E29"/>
    <w:rsid w:val="00216735"/>
    <w:rsid w:val="00221253"/>
    <w:rsid w:val="00231B5B"/>
    <w:rsid w:val="002336CE"/>
    <w:rsid w:val="002613DD"/>
    <w:rsid w:val="002719D0"/>
    <w:rsid w:val="002B7E7A"/>
    <w:rsid w:val="002C793F"/>
    <w:rsid w:val="002D4769"/>
    <w:rsid w:val="002F4607"/>
    <w:rsid w:val="002F7F95"/>
    <w:rsid w:val="00303020"/>
    <w:rsid w:val="00312EA6"/>
    <w:rsid w:val="00316CA7"/>
    <w:rsid w:val="003335F3"/>
    <w:rsid w:val="00350149"/>
    <w:rsid w:val="00395AD6"/>
    <w:rsid w:val="003A28FE"/>
    <w:rsid w:val="003D2239"/>
    <w:rsid w:val="003F6055"/>
    <w:rsid w:val="00414BF3"/>
    <w:rsid w:val="00417694"/>
    <w:rsid w:val="004311C3"/>
    <w:rsid w:val="00444FCE"/>
    <w:rsid w:val="004663CE"/>
    <w:rsid w:val="004D096B"/>
    <w:rsid w:val="004F7B6A"/>
    <w:rsid w:val="00501B91"/>
    <w:rsid w:val="00580446"/>
    <w:rsid w:val="00582D7C"/>
    <w:rsid w:val="005A5CC9"/>
    <w:rsid w:val="005B5215"/>
    <w:rsid w:val="005C20F4"/>
    <w:rsid w:val="005D1BE6"/>
    <w:rsid w:val="005E14B9"/>
    <w:rsid w:val="00623715"/>
    <w:rsid w:val="0062547D"/>
    <w:rsid w:val="00627A4A"/>
    <w:rsid w:val="00640CB7"/>
    <w:rsid w:val="00653498"/>
    <w:rsid w:val="00661167"/>
    <w:rsid w:val="00673FB2"/>
    <w:rsid w:val="00691FA9"/>
    <w:rsid w:val="00692056"/>
    <w:rsid w:val="00694F93"/>
    <w:rsid w:val="006A2FE9"/>
    <w:rsid w:val="006D588A"/>
    <w:rsid w:val="006D74AB"/>
    <w:rsid w:val="006E13A5"/>
    <w:rsid w:val="006E5286"/>
    <w:rsid w:val="00713057"/>
    <w:rsid w:val="00716911"/>
    <w:rsid w:val="00745E4F"/>
    <w:rsid w:val="0076306D"/>
    <w:rsid w:val="007843BE"/>
    <w:rsid w:val="00791BFC"/>
    <w:rsid w:val="007A03C8"/>
    <w:rsid w:val="007C1FB6"/>
    <w:rsid w:val="007D112B"/>
    <w:rsid w:val="007E5C81"/>
    <w:rsid w:val="0081032D"/>
    <w:rsid w:val="00815BBF"/>
    <w:rsid w:val="008219F4"/>
    <w:rsid w:val="00852EBA"/>
    <w:rsid w:val="00884A20"/>
    <w:rsid w:val="008A681C"/>
    <w:rsid w:val="008B16B7"/>
    <w:rsid w:val="008B59F6"/>
    <w:rsid w:val="008B5F49"/>
    <w:rsid w:val="008C7EB2"/>
    <w:rsid w:val="008E7DFB"/>
    <w:rsid w:val="00900413"/>
    <w:rsid w:val="00916E7E"/>
    <w:rsid w:val="0092439B"/>
    <w:rsid w:val="009350DF"/>
    <w:rsid w:val="0094277D"/>
    <w:rsid w:val="00946337"/>
    <w:rsid w:val="009561C5"/>
    <w:rsid w:val="00961830"/>
    <w:rsid w:val="009705C3"/>
    <w:rsid w:val="009A4BBE"/>
    <w:rsid w:val="009A5739"/>
    <w:rsid w:val="009C36BF"/>
    <w:rsid w:val="00A553DA"/>
    <w:rsid w:val="00A5592D"/>
    <w:rsid w:val="00A96033"/>
    <w:rsid w:val="00AB0D83"/>
    <w:rsid w:val="00AB1C2F"/>
    <w:rsid w:val="00AB3D3D"/>
    <w:rsid w:val="00AD3817"/>
    <w:rsid w:val="00B03C25"/>
    <w:rsid w:val="00B04FD2"/>
    <w:rsid w:val="00B20B24"/>
    <w:rsid w:val="00B25EFD"/>
    <w:rsid w:val="00B35F66"/>
    <w:rsid w:val="00B44D42"/>
    <w:rsid w:val="00BA5F04"/>
    <w:rsid w:val="00BB4356"/>
    <w:rsid w:val="00BD4238"/>
    <w:rsid w:val="00BE6058"/>
    <w:rsid w:val="00BF04D8"/>
    <w:rsid w:val="00BF5A6E"/>
    <w:rsid w:val="00C0454B"/>
    <w:rsid w:val="00C13102"/>
    <w:rsid w:val="00C17D2B"/>
    <w:rsid w:val="00C25B29"/>
    <w:rsid w:val="00C36C0C"/>
    <w:rsid w:val="00C415C0"/>
    <w:rsid w:val="00C426B7"/>
    <w:rsid w:val="00C90A27"/>
    <w:rsid w:val="00C90E77"/>
    <w:rsid w:val="00CA086B"/>
    <w:rsid w:val="00CB4ABD"/>
    <w:rsid w:val="00CB51B1"/>
    <w:rsid w:val="00CC590F"/>
    <w:rsid w:val="00CC667D"/>
    <w:rsid w:val="00CD1266"/>
    <w:rsid w:val="00CD36C0"/>
    <w:rsid w:val="00CF2504"/>
    <w:rsid w:val="00D015B6"/>
    <w:rsid w:val="00D0424C"/>
    <w:rsid w:val="00D16659"/>
    <w:rsid w:val="00D47DA0"/>
    <w:rsid w:val="00D604BA"/>
    <w:rsid w:val="00D6437F"/>
    <w:rsid w:val="00D72926"/>
    <w:rsid w:val="00D75FCE"/>
    <w:rsid w:val="00D77B61"/>
    <w:rsid w:val="00D86B4B"/>
    <w:rsid w:val="00DA1A22"/>
    <w:rsid w:val="00DA6FEE"/>
    <w:rsid w:val="00DB091B"/>
    <w:rsid w:val="00DC1138"/>
    <w:rsid w:val="00DC5965"/>
    <w:rsid w:val="00DD012D"/>
    <w:rsid w:val="00DD2FF5"/>
    <w:rsid w:val="00DD3CAC"/>
    <w:rsid w:val="00DD5265"/>
    <w:rsid w:val="00DE004F"/>
    <w:rsid w:val="00DE62B5"/>
    <w:rsid w:val="00E04641"/>
    <w:rsid w:val="00E4430E"/>
    <w:rsid w:val="00E45AFD"/>
    <w:rsid w:val="00E607A8"/>
    <w:rsid w:val="00E76B87"/>
    <w:rsid w:val="00EB3DBA"/>
    <w:rsid w:val="00EB7950"/>
    <w:rsid w:val="00ED40C6"/>
    <w:rsid w:val="00ED6937"/>
    <w:rsid w:val="00EE6396"/>
    <w:rsid w:val="00F02D72"/>
    <w:rsid w:val="00F1484F"/>
    <w:rsid w:val="00F1507D"/>
    <w:rsid w:val="00F34040"/>
    <w:rsid w:val="00F43180"/>
    <w:rsid w:val="00F4449F"/>
    <w:rsid w:val="00F475F7"/>
    <w:rsid w:val="00F5061C"/>
    <w:rsid w:val="00F75EEC"/>
    <w:rsid w:val="00F83CC9"/>
    <w:rsid w:val="00F83D80"/>
    <w:rsid w:val="00F87EF6"/>
    <w:rsid w:val="00F96896"/>
    <w:rsid w:val="7DFAD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iPriority w:val="99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b">
    <w:name w:val="Table Grid"/>
    <w:basedOn w:val="a1"/>
    <w:uiPriority w:val="39"/>
    <w:rsid w:val="00EB7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5EEC"/>
    <w:rPr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su.ifmo.ru/person/18248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gra\AppData\Roaming\Microsoft\&#1064;&#1072;&#1073;&#1083;&#1086;&#1085;&#1099;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F1CBE-4719-4031-BED0-778CFBF7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226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pogra</dc:creator>
  <cp:lastModifiedBy>pogra</cp:lastModifiedBy>
  <cp:revision>54</cp:revision>
  <dcterms:created xsi:type="dcterms:W3CDTF">2021-10-08T15:37:00Z</dcterms:created>
  <dcterms:modified xsi:type="dcterms:W3CDTF">2021-12-16T07:54:00Z</dcterms:modified>
</cp:coreProperties>
</file>